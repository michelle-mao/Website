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B3977BDE952443419F663F422F70192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BF4AE26" w14:textId="77777777" w:rsidR="00BD6907" w:rsidRPr="00D954D6" w:rsidRDefault="0054484C" w:rsidP="00AF624A">
          <w:pPr>
            <w:pStyle w:val="YourName"/>
            <w:spacing w:line="240" w:lineRule="auto"/>
            <w:jc w:val="center"/>
            <w:rPr>
              <w:sz w:val="20"/>
              <w:szCs w:val="20"/>
            </w:rPr>
          </w:pPr>
          <w:r w:rsidRPr="00D954D6">
            <w:rPr>
              <w:sz w:val="20"/>
              <w:szCs w:val="20"/>
            </w:rPr>
            <w:t>Michelle Mao</w:t>
          </w:r>
        </w:p>
      </w:sdtContent>
    </w:sdt>
    <w:p w14:paraId="34C9C025" w14:textId="6E72A598" w:rsidR="00BD6907" w:rsidRPr="00D954D6" w:rsidRDefault="0054484C" w:rsidP="00AF624A">
      <w:pPr>
        <w:pStyle w:val="ContactInformation"/>
        <w:spacing w:after="0" w:line="240" w:lineRule="auto"/>
        <w:jc w:val="center"/>
        <w:rPr>
          <w:sz w:val="20"/>
          <w:szCs w:val="20"/>
        </w:rPr>
      </w:pPr>
      <w:r w:rsidRPr="00D954D6">
        <w:rPr>
          <w:sz w:val="20"/>
          <w:szCs w:val="20"/>
        </w:rPr>
        <w:t>(972)</w:t>
      </w:r>
      <w:r w:rsidR="003A2CBF">
        <w:rPr>
          <w:sz w:val="20"/>
          <w:szCs w:val="20"/>
        </w:rPr>
        <w:t xml:space="preserve"> </w:t>
      </w:r>
      <w:r w:rsidRPr="00D954D6">
        <w:rPr>
          <w:sz w:val="20"/>
          <w:szCs w:val="20"/>
        </w:rPr>
        <w:t>476-0607</w:t>
      </w:r>
      <w:r w:rsidR="00175F18" w:rsidRPr="00D954D6">
        <w:rPr>
          <w:sz w:val="20"/>
          <w:szCs w:val="20"/>
        </w:rPr>
        <w:t xml:space="preserve"> | </w:t>
      </w:r>
      <w:r w:rsidR="008A3420">
        <w:rPr>
          <w:sz w:val="20"/>
          <w:szCs w:val="20"/>
        </w:rPr>
        <w:t>Michelle.Mao@UTSouthwestern.edu</w:t>
      </w:r>
    </w:p>
    <w:p w14:paraId="3ADD2B33" w14:textId="77777777" w:rsidR="00BD6907" w:rsidRPr="00AF624A" w:rsidRDefault="00175F18" w:rsidP="00AF624A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EDUCATION</w:t>
      </w:r>
    </w:p>
    <w:p w14:paraId="51CF229C" w14:textId="73FF6750" w:rsidR="00710833" w:rsidRDefault="00710833" w:rsidP="00AF624A">
      <w:pPr>
        <w:pStyle w:val="Location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Texas at Austin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</w:r>
      <w:r w:rsidRPr="00710833">
        <w:rPr>
          <w:b/>
          <w:sz w:val="20"/>
          <w:szCs w:val="20"/>
        </w:rPr>
        <w:tab/>
        <w:t>August 201</w:t>
      </w:r>
      <w:r>
        <w:rPr>
          <w:b/>
          <w:sz w:val="20"/>
          <w:szCs w:val="20"/>
        </w:rPr>
        <w:t>7</w:t>
      </w:r>
      <w:r w:rsidR="00D031BC">
        <w:rPr>
          <w:b/>
          <w:sz w:val="20"/>
          <w:szCs w:val="20"/>
        </w:rPr>
        <w:t xml:space="preserve"> – </w:t>
      </w:r>
      <w:r w:rsidR="00EC5EA9">
        <w:rPr>
          <w:b/>
          <w:sz w:val="20"/>
          <w:szCs w:val="20"/>
        </w:rPr>
        <w:t>May 2020</w:t>
      </w:r>
    </w:p>
    <w:p w14:paraId="282B6DF6" w14:textId="200866F7" w:rsidR="00EC5EA9" w:rsidRDefault="00EC5EA9" w:rsidP="00AF624A">
      <w:pPr>
        <w:pStyle w:val="Location"/>
        <w:spacing w:line="24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 xml:space="preserve"> GPA: </w:t>
      </w:r>
      <w:r w:rsidR="00632404">
        <w:rPr>
          <w:bCs/>
          <w:sz w:val="20"/>
          <w:szCs w:val="20"/>
        </w:rPr>
        <w:tab/>
      </w:r>
      <w:r w:rsidR="00632404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</w:r>
      <w:r w:rsidR="00F67DCE">
        <w:rPr>
          <w:bCs/>
          <w:sz w:val="20"/>
          <w:szCs w:val="20"/>
        </w:rPr>
        <w:tab/>
        <w:t xml:space="preserve">    Graduated with</w:t>
      </w:r>
    </w:p>
    <w:p w14:paraId="1DDBD67E" w14:textId="730AC90F" w:rsidR="00F67DCE" w:rsidRPr="00EC5EA9" w:rsidRDefault="00F67DCE" w:rsidP="00AF624A">
      <w:pPr>
        <w:pStyle w:val="Location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 xml:space="preserve"> CNS Service and Leadership Distinction</w:t>
      </w:r>
    </w:p>
    <w:p w14:paraId="126FA7C5" w14:textId="3C4EED9D" w:rsidR="00B53C21" w:rsidRPr="00D954D6" w:rsidRDefault="00B53C21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b/>
          <w:sz w:val="20"/>
          <w:szCs w:val="20"/>
        </w:rPr>
        <w:t>Texas Academy of Mathematics and Science</w:t>
      </w:r>
      <w:r w:rsidR="00CB6EAD" w:rsidRPr="00D954D6">
        <w:rPr>
          <w:b/>
          <w:sz w:val="20"/>
          <w:szCs w:val="20"/>
        </w:rPr>
        <w:t xml:space="preserve"> (TAMS)</w:t>
      </w:r>
      <w:r w:rsidR="00A56DBE">
        <w:rPr>
          <w:b/>
          <w:sz w:val="20"/>
          <w:szCs w:val="20"/>
        </w:rPr>
        <w:t xml:space="preserve"> at UNT</w:t>
      </w:r>
      <w:r w:rsidR="00D954D6">
        <w:rPr>
          <w:b/>
          <w:sz w:val="20"/>
          <w:szCs w:val="20"/>
        </w:rPr>
        <w:tab/>
      </w:r>
      <w:r w:rsidR="00D954D6">
        <w:rPr>
          <w:b/>
          <w:sz w:val="20"/>
          <w:szCs w:val="20"/>
        </w:rPr>
        <w:tab/>
      </w:r>
      <w:r w:rsidR="00B25884" w:rsidRPr="00D954D6">
        <w:rPr>
          <w:b/>
          <w:sz w:val="20"/>
          <w:szCs w:val="20"/>
        </w:rPr>
        <w:t xml:space="preserve">August 2015 – </w:t>
      </w:r>
      <w:r w:rsidR="00F94F01">
        <w:rPr>
          <w:b/>
          <w:sz w:val="20"/>
          <w:szCs w:val="20"/>
        </w:rPr>
        <w:t>May 2017</w:t>
      </w:r>
    </w:p>
    <w:p w14:paraId="6083F606" w14:textId="77777777" w:rsidR="0054484C" w:rsidRPr="00D954D6" w:rsidRDefault="00DB232D" w:rsidP="00AF624A">
      <w:pPr>
        <w:pStyle w:val="JobTitle"/>
        <w:spacing w:line="240" w:lineRule="auto"/>
        <w:rPr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  </w:t>
      </w:r>
      <w:r w:rsidR="00B53C21" w:rsidRPr="00D954D6">
        <w:rPr>
          <w:b w:val="0"/>
          <w:sz w:val="20"/>
          <w:szCs w:val="20"/>
        </w:rPr>
        <w:t>GPA: 3.</w:t>
      </w:r>
      <w:r w:rsidR="00601447">
        <w:rPr>
          <w:b w:val="0"/>
          <w:sz w:val="20"/>
          <w:szCs w:val="20"/>
        </w:rPr>
        <w:t>910</w:t>
      </w:r>
      <w:r w:rsidR="00B53C21" w:rsidRPr="00D954D6">
        <w:rPr>
          <w:b w:val="0"/>
          <w:sz w:val="20"/>
          <w:szCs w:val="20"/>
        </w:rPr>
        <w:t xml:space="preserve"> (4 point scale)</w:t>
      </w:r>
      <w:r w:rsidR="00D954D6">
        <w:rPr>
          <w:sz w:val="20"/>
          <w:szCs w:val="20"/>
        </w:rPr>
        <w:t xml:space="preserve">                                                            </w:t>
      </w:r>
      <w:r w:rsidR="00DD47ED">
        <w:rPr>
          <w:sz w:val="20"/>
          <w:szCs w:val="20"/>
        </w:rPr>
        <w:t xml:space="preserve">                         </w:t>
      </w:r>
      <w:r w:rsidR="00F94F01">
        <w:rPr>
          <w:b w:val="0"/>
          <w:sz w:val="20"/>
          <w:szCs w:val="20"/>
        </w:rPr>
        <w:t>Graduated with Honors</w:t>
      </w:r>
    </w:p>
    <w:p w14:paraId="7DC3A1A0" w14:textId="77777777" w:rsidR="00E62C37" w:rsidRDefault="00E62C37" w:rsidP="00E62C37">
      <w:pPr>
        <w:pStyle w:val="SectionHeading"/>
        <w:spacing w:before="0" w:after="0" w:line="240" w:lineRule="auto"/>
        <w:rPr>
          <w:sz w:val="20"/>
          <w:szCs w:val="20"/>
        </w:rPr>
      </w:pPr>
    </w:p>
    <w:p w14:paraId="3D46E0BC" w14:textId="10CF5A30" w:rsidR="00BD6907" w:rsidRPr="00AF624A" w:rsidRDefault="00175F18" w:rsidP="00E62C37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AWARDS</w:t>
      </w:r>
      <w:r w:rsidR="00016D9A" w:rsidRPr="00AF624A">
        <w:rPr>
          <w:sz w:val="20"/>
          <w:szCs w:val="20"/>
        </w:rPr>
        <w:t xml:space="preserve"> and honors</w:t>
      </w:r>
    </w:p>
    <w:p w14:paraId="24FBD2FE" w14:textId="6F37E81D" w:rsidR="008A3420" w:rsidRDefault="008A3420" w:rsidP="009E4CF1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College of Natural Sciences Distinction in Service and Leadership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2019-2020</w:t>
      </w:r>
    </w:p>
    <w:p w14:paraId="3EA5AD73" w14:textId="381BFE69" w:rsidR="009E4CF1" w:rsidRDefault="009E4CF1" w:rsidP="009E4CF1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UT Honors – College Scholar</w:t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2019</w:t>
      </w:r>
    </w:p>
    <w:p w14:paraId="63286263" w14:textId="54BF0167" w:rsidR="00601447" w:rsidRDefault="00601447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601447">
        <w:rPr>
          <w:sz w:val="20"/>
          <w:szCs w:val="20"/>
        </w:rPr>
        <w:t xml:space="preserve">National Merit </w:t>
      </w:r>
      <w:r>
        <w:rPr>
          <w:sz w:val="20"/>
          <w:szCs w:val="20"/>
        </w:rPr>
        <w:t>F</w:t>
      </w:r>
      <w:r w:rsidRPr="00601447">
        <w:rPr>
          <w:sz w:val="20"/>
          <w:szCs w:val="20"/>
        </w:rPr>
        <w:t>inalist</w:t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</w:r>
      <w:r w:rsidRPr="00601447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</w:t>
      </w:r>
      <w:r w:rsidR="005239E7">
        <w:rPr>
          <w:sz w:val="20"/>
          <w:szCs w:val="20"/>
        </w:rPr>
        <w:t xml:space="preserve"> 2017</w:t>
      </w:r>
    </w:p>
    <w:p w14:paraId="1F5364DB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UNT Undergraduate Research Fellow</w:t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</w:r>
      <w:r w:rsidR="00DD47ED">
        <w:rPr>
          <w:sz w:val="20"/>
          <w:szCs w:val="20"/>
        </w:rPr>
        <w:tab/>
        <w:t xml:space="preserve">        </w:t>
      </w:r>
      <w:r w:rsidRPr="00D954D6">
        <w:rPr>
          <w:sz w:val="20"/>
          <w:szCs w:val="20"/>
        </w:rPr>
        <w:t>2016</w:t>
      </w:r>
    </w:p>
    <w:p w14:paraId="5D50E6D2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National Merit Semifinalist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03B3E826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T</w:t>
      </w:r>
      <w:r w:rsidR="0060677A" w:rsidRPr="00D954D6">
        <w:rPr>
          <w:sz w:val="20"/>
          <w:szCs w:val="20"/>
        </w:rPr>
        <w:t>exas State Science and Engineering Fair finalist</w:t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60677A"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27DDB5D3" w14:textId="77777777" w:rsidR="00F52CBA" w:rsidRPr="00D954D6" w:rsidRDefault="00F52CB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 xml:space="preserve">Lockheed Martin Leadership Award – </w:t>
      </w:r>
      <w:r w:rsidR="0060677A" w:rsidRPr="00D954D6">
        <w:rPr>
          <w:sz w:val="20"/>
          <w:szCs w:val="20"/>
        </w:rPr>
        <w:t>1</w:t>
      </w:r>
      <w:r w:rsidR="0060677A" w:rsidRPr="00D954D6">
        <w:rPr>
          <w:sz w:val="20"/>
          <w:szCs w:val="20"/>
          <w:vertAlign w:val="superscript"/>
        </w:rPr>
        <w:t>st</w:t>
      </w:r>
      <w:r w:rsidRPr="00D954D6">
        <w:rPr>
          <w:sz w:val="20"/>
          <w:szCs w:val="20"/>
        </w:rPr>
        <w:t xml:space="preserve"> place</w:t>
      </w:r>
      <w:r w:rsidR="00D40643" w:rsidRPr="00D954D6">
        <w:rPr>
          <w:sz w:val="20"/>
          <w:szCs w:val="20"/>
        </w:rPr>
        <w:t>; special award at FWRSEF</w:t>
      </w:r>
      <w:r w:rsidR="00D40643"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7F952615" w14:textId="77777777" w:rsidR="0060677A" w:rsidRPr="00D954D6" w:rsidRDefault="0060677A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Fort Worth Regional Science and Engineering Fair – 3</w:t>
      </w:r>
      <w:r w:rsidRPr="00D954D6">
        <w:rPr>
          <w:sz w:val="20"/>
          <w:szCs w:val="20"/>
          <w:vertAlign w:val="superscript"/>
        </w:rPr>
        <w:t>rd</w:t>
      </w:r>
      <w:r w:rsidRPr="00D954D6">
        <w:rPr>
          <w:sz w:val="20"/>
          <w:szCs w:val="20"/>
        </w:rPr>
        <w:t xml:space="preserve"> place Physics Category</w:t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17E2E9F2" w14:textId="77777777" w:rsidR="0007684F" w:rsidRPr="00D954D6" w:rsidRDefault="0007684F" w:rsidP="00AF624A">
      <w:pPr>
        <w:pStyle w:val="SpaceAfter1NoRightIndent"/>
        <w:tabs>
          <w:tab w:val="clear" w:pos="75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UNT Scholar’s Day – 1</w:t>
      </w:r>
      <w:r w:rsidRPr="00D954D6">
        <w:rPr>
          <w:sz w:val="20"/>
          <w:szCs w:val="20"/>
          <w:vertAlign w:val="superscript"/>
        </w:rPr>
        <w:t>st</w:t>
      </w:r>
      <w:r w:rsidRPr="00D954D6">
        <w:rPr>
          <w:sz w:val="20"/>
          <w:szCs w:val="20"/>
        </w:rPr>
        <w:t xml:space="preserve"> place poster presentation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DD47ED">
        <w:rPr>
          <w:sz w:val="20"/>
          <w:szCs w:val="20"/>
        </w:rPr>
        <w:t xml:space="preserve">        </w:t>
      </w:r>
      <w:r w:rsidRPr="00D954D6">
        <w:rPr>
          <w:sz w:val="20"/>
          <w:szCs w:val="20"/>
        </w:rPr>
        <w:t>2016</w:t>
      </w:r>
    </w:p>
    <w:p w14:paraId="0AD1CB70" w14:textId="77777777" w:rsidR="00E62C37" w:rsidRDefault="00E62C37" w:rsidP="00E62C37">
      <w:pPr>
        <w:pStyle w:val="SectionHeading"/>
        <w:spacing w:before="0" w:after="0" w:line="240" w:lineRule="auto"/>
        <w:rPr>
          <w:sz w:val="20"/>
          <w:szCs w:val="20"/>
        </w:rPr>
      </w:pPr>
    </w:p>
    <w:p w14:paraId="348E2DEC" w14:textId="3D9EA94D" w:rsidR="00BD6907" w:rsidRPr="00AF624A" w:rsidRDefault="001F227A" w:rsidP="00E62C37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 xml:space="preserve">Activities and </w:t>
      </w:r>
      <w:r w:rsidR="00214A7E" w:rsidRPr="00AF624A">
        <w:rPr>
          <w:sz w:val="20"/>
          <w:szCs w:val="20"/>
        </w:rPr>
        <w:t>Volunteering</w:t>
      </w:r>
    </w:p>
    <w:p w14:paraId="4D5F349F" w14:textId="1343FC62" w:rsidR="007B3DB1" w:rsidRDefault="007B3DB1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Austin Speech Labs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</w:rPr>
        <w:t>Volunteer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Jan 2019 – </w:t>
      </w:r>
      <w:r w:rsidR="000D696D">
        <w:rPr>
          <w:sz w:val="20"/>
          <w:szCs w:val="20"/>
        </w:rPr>
        <w:t>May 2020</w:t>
      </w:r>
    </w:p>
    <w:p w14:paraId="696775A3" w14:textId="05CB2607" w:rsidR="007B3DB1" w:rsidRPr="007B3DB1" w:rsidRDefault="007B3DB1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Medical City McKinney</w:t>
      </w:r>
      <w:r>
        <w:rPr>
          <w:sz w:val="20"/>
          <w:szCs w:val="20"/>
        </w:rPr>
        <w:t xml:space="preserve"> – </w:t>
      </w: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 xml:space="preserve">  Jun – Aug 2018</w:t>
      </w:r>
      <w:r w:rsidR="00F715E0">
        <w:rPr>
          <w:sz w:val="20"/>
          <w:szCs w:val="20"/>
        </w:rPr>
        <w:t>; Dec 2018</w:t>
      </w:r>
    </w:p>
    <w:p w14:paraId="4D848ACE" w14:textId="6B19870F" w:rsidR="00080963" w:rsidRPr="00D954D6" w:rsidRDefault="005C17A9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Physics Research</w:t>
      </w:r>
      <w:r w:rsidR="001A667B" w:rsidRPr="00D954D6">
        <w:rPr>
          <w:b/>
          <w:sz w:val="20"/>
          <w:szCs w:val="20"/>
        </w:rPr>
        <w:t xml:space="preserve"> </w:t>
      </w:r>
      <w:r w:rsidRPr="00D954D6">
        <w:rPr>
          <w:b/>
          <w:sz w:val="20"/>
          <w:szCs w:val="20"/>
        </w:rPr>
        <w:t>(</w:t>
      </w:r>
      <w:r w:rsidR="001A667B" w:rsidRPr="00D954D6">
        <w:rPr>
          <w:b/>
          <w:sz w:val="20"/>
          <w:szCs w:val="20"/>
        </w:rPr>
        <w:t>University of North Texas</w:t>
      </w:r>
      <w:r w:rsidRPr="00D954D6">
        <w:rPr>
          <w:b/>
          <w:sz w:val="20"/>
          <w:szCs w:val="20"/>
        </w:rPr>
        <w:t xml:space="preserve">) </w:t>
      </w:r>
      <w:r w:rsidR="00973F64" w:rsidRPr="00D954D6">
        <w:rPr>
          <w:b/>
          <w:sz w:val="20"/>
          <w:szCs w:val="20"/>
        </w:rPr>
        <w:t xml:space="preserve">– </w:t>
      </w:r>
      <w:r w:rsidR="00B63538">
        <w:rPr>
          <w:i/>
          <w:sz w:val="20"/>
          <w:szCs w:val="20"/>
        </w:rPr>
        <w:t>Research Assistant</w:t>
      </w:r>
      <w:r w:rsidR="00AF624A">
        <w:rPr>
          <w:sz w:val="20"/>
          <w:szCs w:val="20"/>
        </w:rPr>
        <w:tab/>
      </w:r>
      <w:r w:rsidR="00A037DE">
        <w:rPr>
          <w:sz w:val="20"/>
          <w:szCs w:val="20"/>
        </w:rPr>
        <w:t xml:space="preserve">  </w:t>
      </w:r>
      <w:r w:rsidR="00080963" w:rsidRPr="00D954D6">
        <w:rPr>
          <w:sz w:val="20"/>
          <w:szCs w:val="20"/>
        </w:rPr>
        <w:t xml:space="preserve">Nov 2015 – </w:t>
      </w:r>
      <w:r w:rsidR="00473402">
        <w:rPr>
          <w:sz w:val="20"/>
          <w:szCs w:val="20"/>
        </w:rPr>
        <w:t>Sep 2016</w:t>
      </w:r>
    </w:p>
    <w:p w14:paraId="70CDD308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</w:t>
      </w:r>
      <w:r w:rsidR="00694278">
        <w:rPr>
          <w:b w:val="0"/>
          <w:sz w:val="20"/>
          <w:szCs w:val="20"/>
        </w:rPr>
        <w:t xml:space="preserve">     </w:t>
      </w:r>
      <w:r w:rsidRPr="00D954D6">
        <w:rPr>
          <w:b w:val="0"/>
          <w:sz w:val="20"/>
          <w:szCs w:val="20"/>
        </w:rPr>
        <w:t xml:space="preserve">  </w:t>
      </w:r>
      <w:r w:rsidR="00973F64" w:rsidRPr="00D954D6">
        <w:rPr>
          <w:b w:val="0"/>
          <w:sz w:val="20"/>
          <w:szCs w:val="20"/>
        </w:rPr>
        <w:t>Co-authored in the Journal of Applied Physic</w:t>
      </w:r>
      <w:r w:rsidR="00694278">
        <w:rPr>
          <w:b w:val="0"/>
          <w:sz w:val="20"/>
          <w:szCs w:val="20"/>
        </w:rPr>
        <w:t xml:space="preserve">s. Area: </w:t>
      </w:r>
      <w:proofErr w:type="spellStart"/>
      <w:r w:rsidR="00AF624A">
        <w:rPr>
          <w:b w:val="0"/>
          <w:sz w:val="20"/>
          <w:szCs w:val="20"/>
        </w:rPr>
        <w:t>plasmonics</w:t>
      </w:r>
      <w:proofErr w:type="spellEnd"/>
      <w:r w:rsidR="00973F64" w:rsidRPr="00D954D6">
        <w:rPr>
          <w:b w:val="0"/>
          <w:sz w:val="20"/>
          <w:szCs w:val="20"/>
        </w:rPr>
        <w:t>.</w:t>
      </w:r>
      <w:r w:rsidR="00AF624A">
        <w:rPr>
          <w:sz w:val="20"/>
          <w:szCs w:val="20"/>
        </w:rPr>
        <w:t xml:space="preserve">                                    </w:t>
      </w:r>
      <w:r w:rsidR="00A037DE">
        <w:rPr>
          <w:sz w:val="20"/>
          <w:szCs w:val="20"/>
        </w:rPr>
        <w:t xml:space="preserve">  </w:t>
      </w:r>
      <w:r w:rsidR="003E2812" w:rsidRPr="00D954D6">
        <w:rPr>
          <w:b w:val="0"/>
          <w:sz w:val="20"/>
          <w:szCs w:val="20"/>
        </w:rPr>
        <w:t xml:space="preserve">7 </w:t>
      </w:r>
      <w:proofErr w:type="spellStart"/>
      <w:r w:rsidR="003E2812" w:rsidRPr="00D954D6">
        <w:rPr>
          <w:b w:val="0"/>
          <w:sz w:val="20"/>
          <w:szCs w:val="20"/>
        </w:rPr>
        <w:t>hrs</w:t>
      </w:r>
      <w:proofErr w:type="spellEnd"/>
      <w:r w:rsidR="003E2812" w:rsidRPr="00D954D6">
        <w:rPr>
          <w:b w:val="0"/>
          <w:sz w:val="20"/>
          <w:szCs w:val="20"/>
        </w:rPr>
        <w:t>/</w:t>
      </w:r>
      <w:proofErr w:type="spellStart"/>
      <w:r w:rsidR="003E2812" w:rsidRPr="00D954D6">
        <w:rPr>
          <w:b w:val="0"/>
          <w:sz w:val="20"/>
          <w:szCs w:val="20"/>
        </w:rPr>
        <w:t>wk</w:t>
      </w:r>
      <w:proofErr w:type="spellEnd"/>
      <w:r w:rsidR="003E2812" w:rsidRPr="00D954D6">
        <w:rPr>
          <w:b w:val="0"/>
          <w:sz w:val="20"/>
          <w:szCs w:val="20"/>
        </w:rPr>
        <w:t xml:space="preserve">; 24 </w:t>
      </w:r>
      <w:proofErr w:type="spellStart"/>
      <w:r w:rsidR="003E2812" w:rsidRPr="00D954D6">
        <w:rPr>
          <w:b w:val="0"/>
          <w:sz w:val="20"/>
          <w:szCs w:val="20"/>
        </w:rPr>
        <w:t>wks</w:t>
      </w:r>
      <w:proofErr w:type="spellEnd"/>
      <w:r w:rsidR="003E2812" w:rsidRPr="00D954D6">
        <w:rPr>
          <w:b w:val="0"/>
          <w:sz w:val="20"/>
          <w:szCs w:val="20"/>
        </w:rPr>
        <w:t>/</w:t>
      </w:r>
      <w:proofErr w:type="spellStart"/>
      <w:r w:rsidR="003E2812" w:rsidRPr="00D954D6">
        <w:rPr>
          <w:b w:val="0"/>
          <w:sz w:val="20"/>
          <w:szCs w:val="20"/>
        </w:rPr>
        <w:t>yr</w:t>
      </w:r>
      <w:proofErr w:type="spellEnd"/>
      <w:r w:rsidR="003E2812" w:rsidRPr="00D954D6">
        <w:rPr>
          <w:b w:val="0"/>
          <w:sz w:val="20"/>
          <w:szCs w:val="20"/>
        </w:rPr>
        <w:t xml:space="preserve"> </w:t>
      </w:r>
    </w:p>
    <w:p w14:paraId="2325BDB6" w14:textId="77777777" w:rsidR="00D127B4" w:rsidRPr="00D954D6" w:rsidRDefault="00D127B4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 xml:space="preserve">Shadowing </w:t>
      </w:r>
      <w:r w:rsidR="00705678" w:rsidRPr="00D954D6">
        <w:rPr>
          <w:b/>
          <w:sz w:val="20"/>
          <w:szCs w:val="20"/>
        </w:rPr>
        <w:t>Doctors</w:t>
      </w:r>
      <w:r w:rsidR="00973F64" w:rsidRPr="00D954D6">
        <w:rPr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Student Observer</w:t>
      </w:r>
      <w:r w:rsidR="00694278">
        <w:rPr>
          <w:b/>
          <w:sz w:val="20"/>
          <w:szCs w:val="20"/>
        </w:rPr>
        <w:t xml:space="preserve">                                                                              </w:t>
      </w:r>
      <w:r w:rsidR="00B63538">
        <w:rPr>
          <w:b/>
          <w:sz w:val="20"/>
          <w:szCs w:val="20"/>
        </w:rPr>
        <w:t xml:space="preserve">       </w:t>
      </w:r>
      <w:r w:rsidR="00AF624A">
        <w:rPr>
          <w:b/>
          <w:sz w:val="20"/>
          <w:szCs w:val="20"/>
        </w:rPr>
        <w:t xml:space="preserve">  </w:t>
      </w:r>
      <w:r w:rsidR="00A037DE">
        <w:rPr>
          <w:b/>
          <w:sz w:val="20"/>
          <w:szCs w:val="20"/>
        </w:rPr>
        <w:t xml:space="preserve">  </w:t>
      </w:r>
      <w:r w:rsidR="00AF624A">
        <w:rPr>
          <w:b/>
          <w:sz w:val="20"/>
          <w:szCs w:val="20"/>
        </w:rPr>
        <w:t xml:space="preserve"> </w:t>
      </w:r>
      <w:r w:rsidRPr="00D954D6">
        <w:rPr>
          <w:sz w:val="20"/>
          <w:szCs w:val="20"/>
        </w:rPr>
        <w:t>Dec 2015 – Aug 2016</w:t>
      </w:r>
    </w:p>
    <w:p w14:paraId="79EBC6DB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</w:t>
      </w:r>
      <w:r w:rsidR="00694278">
        <w:rPr>
          <w:b w:val="0"/>
          <w:sz w:val="20"/>
          <w:szCs w:val="20"/>
        </w:rPr>
        <w:t>L</w:t>
      </w:r>
      <w:r w:rsidR="00973F64" w:rsidRPr="00D954D6">
        <w:rPr>
          <w:b w:val="0"/>
          <w:sz w:val="20"/>
          <w:szCs w:val="20"/>
        </w:rPr>
        <w:t>earn</w:t>
      </w:r>
      <w:r w:rsidR="00694278">
        <w:rPr>
          <w:b w:val="0"/>
          <w:sz w:val="20"/>
          <w:szCs w:val="20"/>
        </w:rPr>
        <w:t xml:space="preserve"> </w:t>
      </w:r>
      <w:r w:rsidR="00973F64" w:rsidRPr="00D954D6">
        <w:rPr>
          <w:b w:val="0"/>
          <w:sz w:val="20"/>
          <w:szCs w:val="20"/>
        </w:rPr>
        <w:t>from an ophthalmologist, a pediatrician, a physician, and an orthodontist.</w:t>
      </w:r>
      <w:r w:rsidR="00B63538">
        <w:rPr>
          <w:sz w:val="20"/>
          <w:szCs w:val="20"/>
        </w:rPr>
        <w:t xml:space="preserve">    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D127B4" w:rsidRPr="00D954D6">
        <w:rPr>
          <w:b w:val="0"/>
          <w:sz w:val="20"/>
          <w:szCs w:val="20"/>
        </w:rPr>
        <w:t xml:space="preserve">9 </w:t>
      </w:r>
      <w:proofErr w:type="spellStart"/>
      <w:r w:rsidR="00D127B4" w:rsidRPr="00D954D6">
        <w:rPr>
          <w:b w:val="0"/>
          <w:sz w:val="20"/>
          <w:szCs w:val="20"/>
        </w:rPr>
        <w:t>hrs</w:t>
      </w:r>
      <w:proofErr w:type="spellEnd"/>
      <w:r w:rsidR="00D127B4" w:rsidRPr="00D954D6">
        <w:rPr>
          <w:b w:val="0"/>
          <w:sz w:val="20"/>
          <w:szCs w:val="20"/>
        </w:rPr>
        <w:t>/</w:t>
      </w:r>
      <w:proofErr w:type="spellStart"/>
      <w:r w:rsidR="00D127B4" w:rsidRPr="00D954D6">
        <w:rPr>
          <w:b w:val="0"/>
          <w:sz w:val="20"/>
          <w:szCs w:val="20"/>
        </w:rPr>
        <w:t>wk</w:t>
      </w:r>
      <w:proofErr w:type="spellEnd"/>
      <w:r w:rsidR="00D127B4" w:rsidRPr="00D954D6">
        <w:rPr>
          <w:b w:val="0"/>
          <w:sz w:val="20"/>
          <w:szCs w:val="20"/>
        </w:rPr>
        <w:t xml:space="preserve">; 8 </w:t>
      </w:r>
      <w:proofErr w:type="spellStart"/>
      <w:r w:rsidR="00D127B4" w:rsidRPr="00D954D6">
        <w:rPr>
          <w:b w:val="0"/>
          <w:sz w:val="20"/>
          <w:szCs w:val="20"/>
        </w:rPr>
        <w:t>wks</w:t>
      </w:r>
      <w:proofErr w:type="spellEnd"/>
      <w:r w:rsidR="00D127B4" w:rsidRPr="00D954D6">
        <w:rPr>
          <w:b w:val="0"/>
          <w:sz w:val="20"/>
          <w:szCs w:val="20"/>
        </w:rPr>
        <w:t>/</w:t>
      </w:r>
      <w:proofErr w:type="spellStart"/>
      <w:r w:rsidR="00D127B4" w:rsidRPr="00D954D6">
        <w:rPr>
          <w:b w:val="0"/>
          <w:sz w:val="20"/>
          <w:szCs w:val="20"/>
        </w:rPr>
        <w:t>yr</w:t>
      </w:r>
      <w:proofErr w:type="spellEnd"/>
      <w:r w:rsidR="00D127B4" w:rsidRPr="00D954D6">
        <w:rPr>
          <w:b w:val="0"/>
          <w:sz w:val="20"/>
          <w:szCs w:val="20"/>
        </w:rPr>
        <w:t xml:space="preserve"> </w:t>
      </w:r>
    </w:p>
    <w:p w14:paraId="6538B44C" w14:textId="77777777" w:rsidR="00262938" w:rsidRPr="00D954D6" w:rsidRDefault="00262938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The Legacy Senior Community – Memory Care</w:t>
      </w:r>
      <w:r w:rsidR="00973F64" w:rsidRPr="00D954D6">
        <w:rPr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Volunteer</w:t>
      </w:r>
      <w:r w:rsidR="00973F64" w:rsidRPr="00D954D6">
        <w:rPr>
          <w:sz w:val="20"/>
          <w:szCs w:val="20"/>
        </w:rPr>
        <w:tab/>
      </w:r>
      <w:r w:rsidR="00B63538">
        <w:rPr>
          <w:sz w:val="20"/>
          <w:szCs w:val="20"/>
        </w:rPr>
        <w:tab/>
      </w:r>
      <w:r w:rsidR="00B63538">
        <w:rPr>
          <w:sz w:val="20"/>
          <w:szCs w:val="20"/>
        </w:rPr>
        <w:tab/>
        <w:t xml:space="preserve"> </w:t>
      </w:r>
      <w:r w:rsidR="00CA2AD4">
        <w:rPr>
          <w:sz w:val="20"/>
          <w:szCs w:val="20"/>
        </w:rPr>
        <w:t xml:space="preserve"> </w:t>
      </w:r>
      <w:r w:rsidR="00B63538">
        <w:rPr>
          <w:sz w:val="20"/>
          <w:szCs w:val="20"/>
        </w:rPr>
        <w:t xml:space="preserve">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080963" w:rsidRPr="00D954D6">
        <w:rPr>
          <w:sz w:val="20"/>
          <w:szCs w:val="20"/>
        </w:rPr>
        <w:t>May 2015 – present</w:t>
      </w:r>
    </w:p>
    <w:p w14:paraId="4B69A173" w14:textId="77777777" w:rsidR="00973F64" w:rsidRPr="00D954D6" w:rsidRDefault="009217EC" w:rsidP="00AF624A">
      <w:pPr>
        <w:pStyle w:val="JobTitle"/>
        <w:spacing w:line="240" w:lineRule="auto"/>
        <w:rPr>
          <w:b w:val="0"/>
          <w:sz w:val="20"/>
          <w:szCs w:val="20"/>
        </w:rPr>
      </w:pPr>
      <w:r w:rsidRPr="00D954D6">
        <w:rPr>
          <w:b w:val="0"/>
          <w:sz w:val="20"/>
          <w:szCs w:val="20"/>
        </w:rPr>
        <w:t xml:space="preserve">        </w:t>
      </w:r>
      <w:r w:rsidR="00973F64" w:rsidRPr="00D954D6">
        <w:rPr>
          <w:b w:val="0"/>
          <w:sz w:val="20"/>
          <w:szCs w:val="20"/>
        </w:rPr>
        <w:t xml:space="preserve">Care for seniors with memory disorders and lead </w:t>
      </w:r>
      <w:r w:rsidR="00B63538">
        <w:rPr>
          <w:b w:val="0"/>
          <w:sz w:val="20"/>
          <w:szCs w:val="20"/>
        </w:rPr>
        <w:t>community activities</w:t>
      </w:r>
      <w:r w:rsidR="00973F64" w:rsidRPr="00D954D6">
        <w:rPr>
          <w:b w:val="0"/>
          <w:sz w:val="20"/>
          <w:szCs w:val="20"/>
        </w:rPr>
        <w:t>.</w:t>
      </w:r>
      <w:r w:rsidR="00B63538">
        <w:rPr>
          <w:b w:val="0"/>
          <w:sz w:val="20"/>
          <w:szCs w:val="20"/>
        </w:rPr>
        <w:t xml:space="preserve">                     </w:t>
      </w:r>
      <w:r w:rsidR="00AF624A">
        <w:rPr>
          <w:b w:val="0"/>
          <w:sz w:val="20"/>
          <w:szCs w:val="20"/>
        </w:rPr>
        <w:t xml:space="preserve">  </w:t>
      </w:r>
      <w:r w:rsidR="00A037DE">
        <w:rPr>
          <w:b w:val="0"/>
          <w:sz w:val="20"/>
          <w:szCs w:val="20"/>
        </w:rPr>
        <w:t xml:space="preserve">  </w:t>
      </w:r>
      <w:r w:rsidR="00AF624A">
        <w:rPr>
          <w:b w:val="0"/>
          <w:sz w:val="20"/>
          <w:szCs w:val="20"/>
        </w:rPr>
        <w:t xml:space="preserve"> </w:t>
      </w:r>
      <w:r w:rsidR="00CA2AD4">
        <w:rPr>
          <w:b w:val="0"/>
          <w:sz w:val="20"/>
          <w:szCs w:val="20"/>
        </w:rPr>
        <w:t xml:space="preserve">40 </w:t>
      </w:r>
      <w:proofErr w:type="spellStart"/>
      <w:r w:rsidR="00CA2AD4">
        <w:rPr>
          <w:b w:val="0"/>
          <w:sz w:val="20"/>
          <w:szCs w:val="20"/>
        </w:rPr>
        <w:t>hrs</w:t>
      </w:r>
      <w:proofErr w:type="spellEnd"/>
    </w:p>
    <w:p w14:paraId="2E638A73" w14:textId="77777777" w:rsidR="00972E25" w:rsidRDefault="00972E25" w:rsidP="00AF624A">
      <w:pPr>
        <w:pStyle w:val="Location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UNT Learning Center Tutor</w:t>
      </w:r>
      <w:r w:rsidRPr="00D954D6">
        <w:rPr>
          <w:b/>
          <w:sz w:val="20"/>
          <w:szCs w:val="20"/>
        </w:rPr>
        <w:t xml:space="preserve"> – </w:t>
      </w:r>
      <w:r w:rsidRPr="00D954D6">
        <w:rPr>
          <w:i/>
          <w:sz w:val="20"/>
          <w:szCs w:val="20"/>
        </w:rPr>
        <w:t>Volunteer</w:t>
      </w:r>
      <w:r w:rsidRPr="00D954D6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</w:t>
      </w:r>
      <w:r>
        <w:rPr>
          <w:sz w:val="20"/>
          <w:szCs w:val="20"/>
        </w:rPr>
        <w:tab/>
        <w:t xml:space="preserve">        </w:t>
      </w:r>
      <w:r w:rsidRPr="00D954D6">
        <w:rPr>
          <w:sz w:val="20"/>
          <w:szCs w:val="20"/>
        </w:rPr>
        <w:t>Jan – May 201</w:t>
      </w:r>
      <w:r>
        <w:rPr>
          <w:sz w:val="20"/>
          <w:szCs w:val="20"/>
        </w:rPr>
        <w:t>7; 1</w:t>
      </w:r>
      <w:r w:rsidR="00071D69">
        <w:rPr>
          <w:sz w:val="20"/>
          <w:szCs w:val="20"/>
        </w:rPr>
        <w:t>4</w:t>
      </w:r>
      <w:r w:rsidRPr="00B63538">
        <w:rPr>
          <w:sz w:val="20"/>
          <w:szCs w:val="20"/>
        </w:rPr>
        <w:t xml:space="preserve"> </w:t>
      </w:r>
      <w:proofErr w:type="spellStart"/>
      <w:r w:rsidRPr="00B63538">
        <w:rPr>
          <w:sz w:val="20"/>
          <w:szCs w:val="20"/>
        </w:rPr>
        <w:t>hrs</w:t>
      </w:r>
      <w:proofErr w:type="spellEnd"/>
      <w:r w:rsidRPr="00D954D6">
        <w:rPr>
          <w:b/>
          <w:sz w:val="20"/>
          <w:szCs w:val="20"/>
        </w:rPr>
        <w:t xml:space="preserve"> </w:t>
      </w:r>
    </w:p>
    <w:p w14:paraId="3BC3372B" w14:textId="77777777" w:rsidR="00973F64" w:rsidRPr="00D954D6" w:rsidRDefault="00193C73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McNair Elementary Tutoring</w:t>
      </w:r>
      <w:r w:rsidR="00973F64" w:rsidRPr="00D954D6">
        <w:rPr>
          <w:b/>
          <w:sz w:val="20"/>
          <w:szCs w:val="20"/>
        </w:rPr>
        <w:t xml:space="preserve"> – </w:t>
      </w:r>
      <w:r w:rsidR="00973F64" w:rsidRPr="00D954D6">
        <w:rPr>
          <w:i/>
          <w:sz w:val="20"/>
          <w:szCs w:val="20"/>
        </w:rPr>
        <w:t>Volunteer</w:t>
      </w:r>
      <w:r w:rsidR="00973F64" w:rsidRPr="00D954D6">
        <w:rPr>
          <w:sz w:val="20"/>
          <w:szCs w:val="20"/>
        </w:rPr>
        <w:tab/>
      </w:r>
      <w:r w:rsidR="00973F64" w:rsidRPr="00D954D6">
        <w:rPr>
          <w:sz w:val="20"/>
          <w:szCs w:val="20"/>
        </w:rPr>
        <w:tab/>
      </w:r>
      <w:r w:rsidR="00846327">
        <w:rPr>
          <w:sz w:val="20"/>
          <w:szCs w:val="20"/>
        </w:rPr>
        <w:tab/>
      </w:r>
      <w:r w:rsidR="00846327">
        <w:rPr>
          <w:sz w:val="20"/>
          <w:szCs w:val="20"/>
        </w:rPr>
        <w:tab/>
        <w:t xml:space="preserve">            </w:t>
      </w:r>
      <w:r w:rsidR="00B63538">
        <w:rPr>
          <w:sz w:val="20"/>
          <w:szCs w:val="20"/>
        </w:rPr>
        <w:t xml:space="preserve">       </w:t>
      </w:r>
      <w:r w:rsidR="00AF624A">
        <w:rPr>
          <w:sz w:val="20"/>
          <w:szCs w:val="20"/>
        </w:rPr>
        <w:t xml:space="preserve"> </w:t>
      </w:r>
      <w:r w:rsidR="00A037DE">
        <w:rPr>
          <w:sz w:val="20"/>
          <w:szCs w:val="20"/>
        </w:rPr>
        <w:t xml:space="preserve">  </w:t>
      </w:r>
      <w:r w:rsidR="00AF624A">
        <w:rPr>
          <w:sz w:val="20"/>
          <w:szCs w:val="20"/>
        </w:rPr>
        <w:t xml:space="preserve">  </w:t>
      </w:r>
      <w:r w:rsidR="00E27103" w:rsidRPr="00D954D6">
        <w:rPr>
          <w:sz w:val="20"/>
          <w:szCs w:val="20"/>
        </w:rPr>
        <w:t>Jan – May 2016</w:t>
      </w:r>
      <w:r w:rsidR="00B63538">
        <w:rPr>
          <w:sz w:val="20"/>
          <w:szCs w:val="20"/>
        </w:rPr>
        <w:t xml:space="preserve">; </w:t>
      </w:r>
      <w:r w:rsidR="00B63538" w:rsidRPr="00B63538">
        <w:rPr>
          <w:sz w:val="20"/>
          <w:szCs w:val="20"/>
        </w:rPr>
        <w:t xml:space="preserve">22 </w:t>
      </w:r>
      <w:proofErr w:type="spellStart"/>
      <w:r w:rsidR="00B63538" w:rsidRPr="00B63538">
        <w:rPr>
          <w:sz w:val="20"/>
          <w:szCs w:val="20"/>
        </w:rPr>
        <w:t>hrs</w:t>
      </w:r>
      <w:proofErr w:type="spellEnd"/>
    </w:p>
    <w:p w14:paraId="4B283AD9" w14:textId="77777777" w:rsidR="00973F64" w:rsidRPr="00B63538" w:rsidRDefault="00B36262" w:rsidP="00AF624A">
      <w:pPr>
        <w:pStyle w:val="Location"/>
        <w:tabs>
          <w:tab w:val="left" w:pos="7476"/>
        </w:tabs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Teach and Learn Tutoring</w:t>
      </w:r>
      <w:r w:rsidR="00973F64" w:rsidRPr="00D954D6">
        <w:rPr>
          <w:b/>
          <w:sz w:val="20"/>
          <w:szCs w:val="20"/>
        </w:rPr>
        <w:t xml:space="preserve"> – </w:t>
      </w:r>
      <w:r w:rsidR="00B63538">
        <w:rPr>
          <w:i/>
          <w:sz w:val="20"/>
          <w:szCs w:val="20"/>
        </w:rPr>
        <w:t>Tutor/Volunteer</w:t>
      </w:r>
      <w:r w:rsidR="00B63538" w:rsidRPr="00B63538">
        <w:rPr>
          <w:sz w:val="20"/>
          <w:szCs w:val="20"/>
        </w:rPr>
        <w:t xml:space="preserve"> – Calculus I</w:t>
      </w:r>
      <w:r w:rsidR="00B63538">
        <w:rPr>
          <w:b/>
          <w:sz w:val="20"/>
          <w:szCs w:val="20"/>
        </w:rPr>
        <w:t xml:space="preserve">                                                     </w:t>
      </w:r>
      <w:r w:rsidR="00AF624A">
        <w:rPr>
          <w:b/>
          <w:sz w:val="20"/>
          <w:szCs w:val="20"/>
        </w:rPr>
        <w:t xml:space="preserve">  </w:t>
      </w:r>
      <w:r w:rsidR="00B63538">
        <w:rPr>
          <w:b/>
          <w:sz w:val="20"/>
          <w:szCs w:val="20"/>
        </w:rPr>
        <w:t xml:space="preserve"> </w:t>
      </w:r>
      <w:r w:rsidR="00AF624A">
        <w:rPr>
          <w:b/>
          <w:sz w:val="20"/>
          <w:szCs w:val="20"/>
        </w:rPr>
        <w:t xml:space="preserve"> </w:t>
      </w:r>
      <w:r w:rsidR="00A037DE">
        <w:rPr>
          <w:b/>
          <w:sz w:val="20"/>
          <w:szCs w:val="20"/>
        </w:rPr>
        <w:t xml:space="preserve">  </w:t>
      </w:r>
      <w:r w:rsidR="00B63538">
        <w:rPr>
          <w:b/>
          <w:sz w:val="20"/>
          <w:szCs w:val="20"/>
        </w:rPr>
        <w:t xml:space="preserve"> </w:t>
      </w:r>
      <w:r w:rsidRPr="00D954D6">
        <w:rPr>
          <w:sz w:val="20"/>
          <w:szCs w:val="20"/>
        </w:rPr>
        <w:t xml:space="preserve">Sep 2016 – </w:t>
      </w:r>
      <w:r w:rsidR="001B19B6">
        <w:rPr>
          <w:sz w:val="20"/>
          <w:szCs w:val="20"/>
        </w:rPr>
        <w:t>Jan 2017</w:t>
      </w:r>
      <w:r w:rsidR="00561FB1">
        <w:rPr>
          <w:sz w:val="20"/>
          <w:szCs w:val="20"/>
        </w:rPr>
        <w:t xml:space="preserve">; 7 </w:t>
      </w:r>
      <w:proofErr w:type="spellStart"/>
      <w:r w:rsidR="00561FB1">
        <w:rPr>
          <w:sz w:val="20"/>
          <w:szCs w:val="20"/>
        </w:rPr>
        <w:t>hrs</w:t>
      </w:r>
      <w:proofErr w:type="spellEnd"/>
    </w:p>
    <w:p w14:paraId="02B96B4B" w14:textId="77777777" w:rsidR="00E62C37" w:rsidRDefault="00E62C37" w:rsidP="00E62C37">
      <w:pPr>
        <w:pStyle w:val="SectionHeading"/>
        <w:spacing w:before="0" w:after="0" w:line="240" w:lineRule="auto"/>
        <w:rPr>
          <w:sz w:val="20"/>
          <w:szCs w:val="20"/>
        </w:rPr>
      </w:pPr>
    </w:p>
    <w:p w14:paraId="61103C79" w14:textId="2D71D306" w:rsidR="005C17A9" w:rsidRPr="00AF624A" w:rsidRDefault="005C17A9" w:rsidP="00E62C37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Work Experiences</w:t>
      </w:r>
    </w:p>
    <w:p w14:paraId="1C3F9136" w14:textId="77777777" w:rsidR="003B7C02" w:rsidRDefault="001B2280" w:rsidP="001B2280">
      <w:pPr>
        <w:pStyle w:val="Location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Elite Prep Allen –</w:t>
      </w:r>
      <w:r w:rsidRPr="00D954D6">
        <w:rPr>
          <w:b/>
          <w:sz w:val="20"/>
          <w:szCs w:val="20"/>
        </w:rPr>
        <w:t xml:space="preserve"> </w:t>
      </w:r>
      <w:r w:rsidR="001D5711">
        <w:rPr>
          <w:i/>
          <w:sz w:val="20"/>
          <w:szCs w:val="20"/>
        </w:rPr>
        <w:t>Administrative Assistant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4D6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>May 2019 – Aug 2019</w:t>
      </w:r>
      <w:r w:rsidR="003B7C02">
        <w:rPr>
          <w:sz w:val="20"/>
          <w:szCs w:val="20"/>
        </w:rPr>
        <w:t>,</w:t>
      </w:r>
    </w:p>
    <w:p w14:paraId="41CB2FDE" w14:textId="5337E6C8" w:rsidR="003B595D" w:rsidRPr="003B595D" w:rsidRDefault="003B7C02" w:rsidP="003B595D">
      <w:pPr>
        <w:pStyle w:val="Location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>May 2020 – Aug 2020</w:t>
      </w:r>
      <w:r w:rsidR="001B2280">
        <w:rPr>
          <w:sz w:val="20"/>
          <w:szCs w:val="20"/>
        </w:rPr>
        <w:t xml:space="preserve"> </w:t>
      </w:r>
    </w:p>
    <w:p w14:paraId="7E5D4271" w14:textId="366ACE0F" w:rsidR="00CF1D78" w:rsidRPr="00DD2F52" w:rsidRDefault="00DD2F52" w:rsidP="00DD2F52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>T College of Natural Sciences</w:t>
      </w:r>
      <w:r w:rsidRPr="00D954D6">
        <w:rPr>
          <w:b/>
          <w:sz w:val="20"/>
          <w:szCs w:val="20"/>
        </w:rPr>
        <w:t xml:space="preserve"> – </w:t>
      </w:r>
      <w:r>
        <w:rPr>
          <w:i/>
          <w:sz w:val="20"/>
          <w:szCs w:val="20"/>
        </w:rPr>
        <w:t xml:space="preserve">Biochemistry </w:t>
      </w:r>
      <w:r w:rsidR="00B80E12">
        <w:rPr>
          <w:i/>
          <w:sz w:val="20"/>
          <w:szCs w:val="20"/>
        </w:rPr>
        <w:t xml:space="preserve">Undergraduate </w:t>
      </w:r>
      <w:r>
        <w:rPr>
          <w:i/>
          <w:sz w:val="20"/>
          <w:szCs w:val="20"/>
        </w:rPr>
        <w:t>T</w:t>
      </w:r>
      <w:r w:rsidRPr="00D954D6">
        <w:rPr>
          <w:i/>
          <w:sz w:val="20"/>
          <w:szCs w:val="20"/>
        </w:rPr>
        <w:t>eaching Assistant</w:t>
      </w:r>
      <w:r w:rsidRPr="00D954D6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Jan 2019 – </w:t>
      </w:r>
      <w:r w:rsidR="003B595D">
        <w:rPr>
          <w:sz w:val="20"/>
          <w:szCs w:val="20"/>
        </w:rPr>
        <w:t>May 2020</w:t>
      </w:r>
      <w:r>
        <w:rPr>
          <w:sz w:val="20"/>
          <w:szCs w:val="20"/>
        </w:rPr>
        <w:t xml:space="preserve"> </w:t>
      </w:r>
    </w:p>
    <w:p w14:paraId="46ECE8D7" w14:textId="6B0372F0" w:rsidR="005C17A9" w:rsidRPr="00D954D6" w:rsidRDefault="005C17A9" w:rsidP="00AF624A">
      <w:pPr>
        <w:pStyle w:val="Location"/>
        <w:spacing w:line="240" w:lineRule="auto"/>
        <w:rPr>
          <w:sz w:val="20"/>
          <w:szCs w:val="20"/>
        </w:rPr>
      </w:pPr>
      <w:r w:rsidRPr="00D954D6">
        <w:rPr>
          <w:b/>
          <w:sz w:val="20"/>
          <w:szCs w:val="20"/>
        </w:rPr>
        <w:t>UNT/TAMS Summer Math Institute</w:t>
      </w:r>
      <w:r w:rsidR="00941F80" w:rsidRPr="00D954D6">
        <w:rPr>
          <w:b/>
          <w:sz w:val="20"/>
          <w:szCs w:val="20"/>
        </w:rPr>
        <w:t xml:space="preserve"> – </w:t>
      </w:r>
      <w:r w:rsidR="00941F80" w:rsidRPr="00D954D6">
        <w:rPr>
          <w:i/>
          <w:sz w:val="20"/>
          <w:szCs w:val="20"/>
        </w:rPr>
        <w:t>Teaching Assistant</w:t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="00A037DE">
        <w:rPr>
          <w:sz w:val="20"/>
          <w:szCs w:val="20"/>
        </w:rPr>
        <w:tab/>
      </w:r>
      <w:r w:rsidRPr="00D954D6">
        <w:rPr>
          <w:sz w:val="20"/>
          <w:szCs w:val="20"/>
        </w:rPr>
        <w:tab/>
      </w:r>
      <w:r w:rsidR="00941F80" w:rsidRPr="00D954D6">
        <w:rPr>
          <w:sz w:val="20"/>
          <w:szCs w:val="20"/>
        </w:rPr>
        <w:t xml:space="preserve">        </w:t>
      </w:r>
      <w:r w:rsidR="00B63538">
        <w:rPr>
          <w:sz w:val="20"/>
          <w:szCs w:val="20"/>
        </w:rPr>
        <w:t>Jul</w:t>
      </w:r>
      <w:r w:rsidR="00941F80" w:rsidRPr="00D954D6">
        <w:rPr>
          <w:sz w:val="20"/>
          <w:szCs w:val="20"/>
        </w:rPr>
        <w:t xml:space="preserve"> – Aug 2016</w:t>
      </w:r>
    </w:p>
    <w:p w14:paraId="09AD55C1" w14:textId="77777777" w:rsidR="002E56F1" w:rsidRPr="00D954D6" w:rsidRDefault="00941F80" w:rsidP="00AF624A">
      <w:pPr>
        <w:pStyle w:val="Location"/>
        <w:spacing w:line="240" w:lineRule="auto"/>
        <w:rPr>
          <w:b/>
          <w:sz w:val="20"/>
          <w:szCs w:val="20"/>
        </w:rPr>
      </w:pPr>
      <w:r w:rsidRPr="00D954D6">
        <w:rPr>
          <w:sz w:val="20"/>
          <w:szCs w:val="20"/>
        </w:rPr>
        <w:t xml:space="preserve">        </w:t>
      </w:r>
      <w:r w:rsidR="00003EFC" w:rsidRPr="00D954D6">
        <w:rPr>
          <w:sz w:val="20"/>
          <w:szCs w:val="20"/>
        </w:rPr>
        <w:t>Teach geometry students, grade papers, monitor study hall,</w:t>
      </w:r>
      <w:r w:rsidR="00315383" w:rsidRPr="00D954D6">
        <w:rPr>
          <w:sz w:val="20"/>
          <w:szCs w:val="20"/>
        </w:rPr>
        <w:t xml:space="preserve"> and</w:t>
      </w:r>
      <w:r w:rsidR="00003EFC" w:rsidRPr="00D954D6">
        <w:rPr>
          <w:sz w:val="20"/>
          <w:szCs w:val="20"/>
        </w:rPr>
        <w:t xml:space="preserve"> assist with recreational activities.</w:t>
      </w:r>
      <w:r w:rsidR="002E56F1" w:rsidRPr="00D954D6">
        <w:rPr>
          <w:b/>
          <w:sz w:val="20"/>
          <w:szCs w:val="20"/>
        </w:rPr>
        <w:t xml:space="preserve"> </w:t>
      </w:r>
    </w:p>
    <w:p w14:paraId="4990142B" w14:textId="77777777" w:rsidR="00E62C37" w:rsidRDefault="00E62C37" w:rsidP="00E62C37">
      <w:pPr>
        <w:pStyle w:val="SectionHeading"/>
        <w:spacing w:before="0" w:after="0" w:line="240" w:lineRule="auto"/>
        <w:rPr>
          <w:sz w:val="20"/>
          <w:szCs w:val="20"/>
        </w:rPr>
      </w:pPr>
    </w:p>
    <w:p w14:paraId="207EAC02" w14:textId="0642BE6D" w:rsidR="00BD6907" w:rsidRPr="00AF624A" w:rsidRDefault="001D1E4F" w:rsidP="00E62C37">
      <w:pPr>
        <w:pStyle w:val="SectionHeading"/>
        <w:spacing w:before="0" w:after="0" w:line="240" w:lineRule="auto"/>
        <w:rPr>
          <w:sz w:val="20"/>
          <w:szCs w:val="20"/>
        </w:rPr>
      </w:pPr>
      <w:r w:rsidRPr="00AF624A">
        <w:rPr>
          <w:sz w:val="20"/>
          <w:szCs w:val="20"/>
        </w:rPr>
        <w:t>Leadership</w:t>
      </w:r>
    </w:p>
    <w:p w14:paraId="1CB4BB6A" w14:textId="2899A480" w:rsidR="002821CF" w:rsidRDefault="002821CF" w:rsidP="00AF624A">
      <w:pPr>
        <w:pStyle w:val="SpaceAfter"/>
        <w:spacing w:after="0" w:line="240" w:lineRule="auto"/>
        <w:ind w:right="2160"/>
        <w:rPr>
          <w:sz w:val="20"/>
          <w:szCs w:val="20"/>
        </w:rPr>
      </w:pPr>
      <w:r>
        <w:rPr>
          <w:sz w:val="20"/>
          <w:szCs w:val="20"/>
        </w:rPr>
        <w:t>Texas Crohn’s and Colitis Initiative – Vice President</w:t>
      </w:r>
      <w:r>
        <w:rPr>
          <w:sz w:val="20"/>
          <w:szCs w:val="20"/>
        </w:rPr>
        <w:tab/>
        <w:t>2018</w:t>
      </w:r>
    </w:p>
    <w:p w14:paraId="369981F9" w14:textId="44D78FCE" w:rsidR="00B63538" w:rsidRPr="00D954D6" w:rsidRDefault="00B63538" w:rsidP="00AF624A">
      <w:pPr>
        <w:pStyle w:val="SpaceAfter"/>
        <w:spacing w:after="0" w:line="240" w:lineRule="auto"/>
        <w:ind w:right="2160"/>
        <w:rPr>
          <w:sz w:val="20"/>
          <w:szCs w:val="20"/>
        </w:rPr>
      </w:pPr>
      <w:r w:rsidRPr="00D954D6">
        <w:rPr>
          <w:sz w:val="20"/>
          <w:szCs w:val="20"/>
        </w:rPr>
        <w:t>TAMS Research Organization</w:t>
      </w:r>
    </w:p>
    <w:p w14:paraId="3A1BFE9B" w14:textId="77777777" w:rsidR="00B63538" w:rsidRPr="00D954D6" w:rsidRDefault="00B63538" w:rsidP="00AF624A">
      <w:pPr>
        <w:pStyle w:val="SpaceAfter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Competitions Director – connect TAMS students with research competitions; organize student participation and manage logistics</w:t>
      </w:r>
      <w:r w:rsidRPr="00D954D6">
        <w:rPr>
          <w:sz w:val="20"/>
          <w:szCs w:val="20"/>
        </w:rPr>
        <w:tab/>
        <w:t xml:space="preserve">2016 – </w:t>
      </w:r>
      <w:r w:rsidR="0010383C">
        <w:rPr>
          <w:sz w:val="20"/>
          <w:szCs w:val="20"/>
        </w:rPr>
        <w:t>2017</w:t>
      </w:r>
    </w:p>
    <w:p w14:paraId="46DB1920" w14:textId="77777777" w:rsidR="00E62C37" w:rsidRDefault="00E62C37" w:rsidP="00E62C37">
      <w:pPr>
        <w:pStyle w:val="SectionHeading"/>
        <w:spacing w:before="0" w:after="0" w:line="240" w:lineRule="auto"/>
        <w:rPr>
          <w:sz w:val="20"/>
          <w:szCs w:val="20"/>
        </w:rPr>
      </w:pPr>
    </w:p>
    <w:p w14:paraId="31FC354B" w14:textId="0541C2CE" w:rsidR="00BD6907" w:rsidRPr="00D954D6" w:rsidRDefault="00175F18" w:rsidP="00E62C37">
      <w:pPr>
        <w:pStyle w:val="SectionHeading"/>
        <w:spacing w:before="0" w:after="0"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LANGUAGES</w:t>
      </w:r>
    </w:p>
    <w:p w14:paraId="33954C9F" w14:textId="77777777" w:rsidR="00BD6907" w:rsidRPr="00D954D6" w:rsidRDefault="00DA0C58" w:rsidP="00AF624A">
      <w:pPr>
        <w:pStyle w:val="NormalBodyText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English – native language</w:t>
      </w:r>
    </w:p>
    <w:p w14:paraId="01A94974" w14:textId="77777777" w:rsidR="00BD6907" w:rsidRPr="00D954D6" w:rsidRDefault="00DA0C58" w:rsidP="00AF624A">
      <w:pPr>
        <w:pStyle w:val="NormalBodyText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>Chinese – speak, read, and write fluently</w:t>
      </w:r>
    </w:p>
    <w:p w14:paraId="4C7CEF12" w14:textId="2AE32FC1" w:rsidR="00630EE6" w:rsidRPr="00630EE6" w:rsidRDefault="00DA0C58" w:rsidP="00E34FE5">
      <w:pPr>
        <w:pStyle w:val="SpaceAfter"/>
        <w:spacing w:line="240" w:lineRule="auto"/>
        <w:rPr>
          <w:sz w:val="20"/>
          <w:szCs w:val="20"/>
        </w:rPr>
      </w:pPr>
      <w:r w:rsidRPr="00D954D6">
        <w:rPr>
          <w:sz w:val="20"/>
          <w:szCs w:val="20"/>
        </w:rPr>
        <w:t xml:space="preserve">Spanish – speak, read, and write with </w:t>
      </w:r>
      <w:r w:rsidR="0048453D" w:rsidRPr="00D954D6">
        <w:rPr>
          <w:sz w:val="20"/>
          <w:szCs w:val="20"/>
        </w:rPr>
        <w:t>competence</w:t>
      </w:r>
      <w:r w:rsidR="00630EE6">
        <w:rPr>
          <w:sz w:val="20"/>
          <w:szCs w:val="20"/>
        </w:rPr>
        <w:t xml:space="preserve"> </w:t>
      </w:r>
    </w:p>
    <w:sectPr w:rsidR="00630EE6" w:rsidRPr="00630EE6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27745" w14:textId="77777777" w:rsidR="00FC5306" w:rsidRDefault="00FC5306">
      <w:pPr>
        <w:spacing w:line="240" w:lineRule="auto"/>
      </w:pPr>
      <w:r>
        <w:separator/>
      </w:r>
    </w:p>
  </w:endnote>
  <w:endnote w:type="continuationSeparator" w:id="0">
    <w:p w14:paraId="7A6A9E86" w14:textId="77777777" w:rsidR="00FC5306" w:rsidRDefault="00FC5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AE73" w14:textId="77777777" w:rsidR="00FC5306" w:rsidRDefault="00FC5306">
      <w:pPr>
        <w:spacing w:line="240" w:lineRule="auto"/>
      </w:pPr>
      <w:r>
        <w:separator/>
      </w:r>
    </w:p>
  </w:footnote>
  <w:footnote w:type="continuationSeparator" w:id="0">
    <w:p w14:paraId="51EBB2B0" w14:textId="77777777" w:rsidR="00FC5306" w:rsidRDefault="00FC5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78D47" w14:textId="77777777" w:rsidR="00BD6907" w:rsidRDefault="00FC5306">
    <w:pPr>
      <w:pStyle w:val="YourName"/>
    </w:pPr>
    <w:sdt>
      <w:sdtPr>
        <w:alias w:val="Author"/>
        <w:id w:val="25244219"/>
        <w:placeholder>
          <w:docPart w:val="98F93CBAE7AF4EDCB824E86CC6045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4484C">
          <w:t>Michelle Mao</w:t>
        </w:r>
      </w:sdtContent>
    </w:sdt>
    <w:r w:rsidR="00175F18">
      <w:tab/>
      <w:t xml:space="preserve">Page </w:t>
    </w:r>
    <w:r w:rsidR="00175F18">
      <w:fldChar w:fldCharType="begin"/>
    </w:r>
    <w:r w:rsidR="00175F18">
      <w:instrText xml:space="preserve"> PAGE   \* MERGEFORMAT </w:instrText>
    </w:r>
    <w:r w:rsidR="00175F18">
      <w:fldChar w:fldCharType="separate"/>
    </w:r>
    <w:r w:rsidR="00D031BC">
      <w:rPr>
        <w:noProof/>
      </w:rPr>
      <w:t>2</w:t>
    </w:r>
    <w:r w:rsidR="00175F1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4124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9F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BFAF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02ECD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566ABB"/>
    <w:multiLevelType w:val="hybridMultilevel"/>
    <w:tmpl w:val="6A0A6A72"/>
    <w:lvl w:ilvl="0" w:tplc="1390F136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3D76102C"/>
    <w:multiLevelType w:val="hybridMultilevel"/>
    <w:tmpl w:val="58AC5674"/>
    <w:lvl w:ilvl="0" w:tplc="ACDCE7FE">
      <w:numFmt w:val="bullet"/>
      <w:lvlText w:val="-"/>
      <w:lvlJc w:val="left"/>
      <w:pPr>
        <w:ind w:left="96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647576D"/>
    <w:multiLevelType w:val="hybridMultilevel"/>
    <w:tmpl w:val="EBE40D20"/>
    <w:lvl w:ilvl="0" w:tplc="E106426E">
      <w:start w:val="1"/>
      <w:numFmt w:val="bullet"/>
      <w:lvlText w:val="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7E277544"/>
    <w:multiLevelType w:val="hybridMultilevel"/>
    <w:tmpl w:val="BEAEB60C"/>
    <w:lvl w:ilvl="0" w:tplc="ACDCE7FE">
      <w:numFmt w:val="bullet"/>
      <w:lvlText w:val="-"/>
      <w:lvlJc w:val="left"/>
      <w:pPr>
        <w:ind w:left="67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491"/>
    <w:rsid w:val="00003EFC"/>
    <w:rsid w:val="000054C4"/>
    <w:rsid w:val="00016D9A"/>
    <w:rsid w:val="00047477"/>
    <w:rsid w:val="00047AA5"/>
    <w:rsid w:val="00061C9B"/>
    <w:rsid w:val="00071D69"/>
    <w:rsid w:val="0007684F"/>
    <w:rsid w:val="00080963"/>
    <w:rsid w:val="000D696D"/>
    <w:rsid w:val="000F354E"/>
    <w:rsid w:val="0010383C"/>
    <w:rsid w:val="001336AC"/>
    <w:rsid w:val="0013610E"/>
    <w:rsid w:val="00155E93"/>
    <w:rsid w:val="00175F18"/>
    <w:rsid w:val="00181961"/>
    <w:rsid w:val="0018227A"/>
    <w:rsid w:val="00186339"/>
    <w:rsid w:val="00193C73"/>
    <w:rsid w:val="001A667B"/>
    <w:rsid w:val="001B19B6"/>
    <w:rsid w:val="001B2280"/>
    <w:rsid w:val="001D1E4F"/>
    <w:rsid w:val="001D5711"/>
    <w:rsid w:val="001F227A"/>
    <w:rsid w:val="00214A7E"/>
    <w:rsid w:val="002276DB"/>
    <w:rsid w:val="00252BE7"/>
    <w:rsid w:val="00262938"/>
    <w:rsid w:val="00281B62"/>
    <w:rsid w:val="002821CF"/>
    <w:rsid w:val="00293F04"/>
    <w:rsid w:val="002D653D"/>
    <w:rsid w:val="002E56F1"/>
    <w:rsid w:val="00315383"/>
    <w:rsid w:val="00367EBF"/>
    <w:rsid w:val="00372A1B"/>
    <w:rsid w:val="003815EF"/>
    <w:rsid w:val="003941B4"/>
    <w:rsid w:val="003A2CBF"/>
    <w:rsid w:val="003B595D"/>
    <w:rsid w:val="003B697A"/>
    <w:rsid w:val="003B7C02"/>
    <w:rsid w:val="003E06A9"/>
    <w:rsid w:val="003E2812"/>
    <w:rsid w:val="003E75F6"/>
    <w:rsid w:val="00447F9B"/>
    <w:rsid w:val="00473402"/>
    <w:rsid w:val="0048453D"/>
    <w:rsid w:val="004C7F65"/>
    <w:rsid w:val="004D54A8"/>
    <w:rsid w:val="004E0E57"/>
    <w:rsid w:val="005213D5"/>
    <w:rsid w:val="005239E7"/>
    <w:rsid w:val="005429D7"/>
    <w:rsid w:val="0054484C"/>
    <w:rsid w:val="00545C21"/>
    <w:rsid w:val="00561FB1"/>
    <w:rsid w:val="005947BA"/>
    <w:rsid w:val="005A6513"/>
    <w:rsid w:val="005C17A9"/>
    <w:rsid w:val="005D5750"/>
    <w:rsid w:val="00601447"/>
    <w:rsid w:val="0060677A"/>
    <w:rsid w:val="00630EE6"/>
    <w:rsid w:val="00632404"/>
    <w:rsid w:val="00633475"/>
    <w:rsid w:val="00694278"/>
    <w:rsid w:val="006B15F5"/>
    <w:rsid w:val="00705678"/>
    <w:rsid w:val="00710833"/>
    <w:rsid w:val="007171E2"/>
    <w:rsid w:val="00750E13"/>
    <w:rsid w:val="007B3DB1"/>
    <w:rsid w:val="007B5645"/>
    <w:rsid w:val="007F5B25"/>
    <w:rsid w:val="008018D9"/>
    <w:rsid w:val="00846327"/>
    <w:rsid w:val="008879E3"/>
    <w:rsid w:val="00894A40"/>
    <w:rsid w:val="008A1286"/>
    <w:rsid w:val="008A3420"/>
    <w:rsid w:val="008B3E14"/>
    <w:rsid w:val="008E4CE3"/>
    <w:rsid w:val="0091534B"/>
    <w:rsid w:val="00915AEB"/>
    <w:rsid w:val="0092080E"/>
    <w:rsid w:val="009217EC"/>
    <w:rsid w:val="0093772C"/>
    <w:rsid w:val="00941F80"/>
    <w:rsid w:val="00942350"/>
    <w:rsid w:val="00945726"/>
    <w:rsid w:val="00972E25"/>
    <w:rsid w:val="00973F64"/>
    <w:rsid w:val="009909CC"/>
    <w:rsid w:val="009B0EC1"/>
    <w:rsid w:val="009D3049"/>
    <w:rsid w:val="009E4CF1"/>
    <w:rsid w:val="00A037DE"/>
    <w:rsid w:val="00A21262"/>
    <w:rsid w:val="00A331BC"/>
    <w:rsid w:val="00A563EF"/>
    <w:rsid w:val="00A56DBE"/>
    <w:rsid w:val="00A65C33"/>
    <w:rsid w:val="00A85877"/>
    <w:rsid w:val="00AF624A"/>
    <w:rsid w:val="00B06E4F"/>
    <w:rsid w:val="00B139E7"/>
    <w:rsid w:val="00B25884"/>
    <w:rsid w:val="00B36262"/>
    <w:rsid w:val="00B53C21"/>
    <w:rsid w:val="00B63538"/>
    <w:rsid w:val="00B736F7"/>
    <w:rsid w:val="00B80E12"/>
    <w:rsid w:val="00BC2C7E"/>
    <w:rsid w:val="00BD6907"/>
    <w:rsid w:val="00BE03C0"/>
    <w:rsid w:val="00BF3E94"/>
    <w:rsid w:val="00C52179"/>
    <w:rsid w:val="00C656A8"/>
    <w:rsid w:val="00CA2AD4"/>
    <w:rsid w:val="00CA3E0F"/>
    <w:rsid w:val="00CB6EAD"/>
    <w:rsid w:val="00CD2926"/>
    <w:rsid w:val="00CE11AD"/>
    <w:rsid w:val="00CF1D78"/>
    <w:rsid w:val="00D031BC"/>
    <w:rsid w:val="00D127B4"/>
    <w:rsid w:val="00D25DBB"/>
    <w:rsid w:val="00D40643"/>
    <w:rsid w:val="00D66667"/>
    <w:rsid w:val="00D954D6"/>
    <w:rsid w:val="00DA0C58"/>
    <w:rsid w:val="00DB232D"/>
    <w:rsid w:val="00DD2F52"/>
    <w:rsid w:val="00DD47ED"/>
    <w:rsid w:val="00DE64CE"/>
    <w:rsid w:val="00E20623"/>
    <w:rsid w:val="00E27103"/>
    <w:rsid w:val="00E315BB"/>
    <w:rsid w:val="00E34FE5"/>
    <w:rsid w:val="00E53491"/>
    <w:rsid w:val="00E62C37"/>
    <w:rsid w:val="00EA0C4B"/>
    <w:rsid w:val="00EC5EA9"/>
    <w:rsid w:val="00ED6193"/>
    <w:rsid w:val="00EF69ED"/>
    <w:rsid w:val="00F2628A"/>
    <w:rsid w:val="00F52CBA"/>
    <w:rsid w:val="00F67DCE"/>
    <w:rsid w:val="00F715E0"/>
    <w:rsid w:val="00F83A1F"/>
    <w:rsid w:val="00F94F01"/>
    <w:rsid w:val="00FA462B"/>
    <w:rsid w:val="00FC5306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967E6F"/>
  <w15:docId w15:val="{18A4E4FD-4796-49E0-9BA4-BCAB2F3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adia2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977BDE952443419F663F422F7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F1D6-72F5-43B7-8715-74E2B5AD3CE9}"/>
      </w:docPartPr>
      <w:docPartBody>
        <w:p w:rsidR="000262C7" w:rsidRDefault="00FF5582">
          <w:pPr>
            <w:pStyle w:val="B3977BDE952443419F663F422F701920"/>
          </w:pPr>
          <w:r>
            <w:t>[your name]</w:t>
          </w:r>
        </w:p>
      </w:docPartBody>
    </w:docPart>
    <w:docPart>
      <w:docPartPr>
        <w:name w:val="98F93CBAE7AF4EDCB824E86CC604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D1C8-6513-40D9-BA36-B39BC722992C}"/>
      </w:docPartPr>
      <w:docPartBody>
        <w:p w:rsidR="000262C7" w:rsidRDefault="005915EB" w:rsidP="005915EB">
          <w:pPr>
            <w:pStyle w:val="98F93CBAE7AF4EDCB824E86CC6045978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5EB"/>
    <w:rsid w:val="000262C7"/>
    <w:rsid w:val="00053CFC"/>
    <w:rsid w:val="000A5B3C"/>
    <w:rsid w:val="001B40D5"/>
    <w:rsid w:val="001F5EC3"/>
    <w:rsid w:val="00273FFA"/>
    <w:rsid w:val="003A1988"/>
    <w:rsid w:val="003D523E"/>
    <w:rsid w:val="004A2273"/>
    <w:rsid w:val="004B433A"/>
    <w:rsid w:val="004F04CD"/>
    <w:rsid w:val="004F128A"/>
    <w:rsid w:val="005915EB"/>
    <w:rsid w:val="00656294"/>
    <w:rsid w:val="00816F62"/>
    <w:rsid w:val="008B2C76"/>
    <w:rsid w:val="00934689"/>
    <w:rsid w:val="00B105CC"/>
    <w:rsid w:val="00E1014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77BDE952443419F663F422F701920">
    <w:name w:val="B3977BDE952443419F663F422F701920"/>
  </w:style>
  <w:style w:type="paragraph" w:customStyle="1" w:styleId="9B4D97FD1D5E4AEE886F16E0E96DEF57">
    <w:name w:val="9B4D97FD1D5E4AEE886F16E0E96DEF57"/>
  </w:style>
  <w:style w:type="paragraph" w:customStyle="1" w:styleId="2B9B8F766EE643DDBFE2713387E78030">
    <w:name w:val="2B9B8F766EE643DDBFE2713387E78030"/>
  </w:style>
  <w:style w:type="paragraph" w:customStyle="1" w:styleId="2D1CA208152B4AAF9FBF0DA3194CFE30">
    <w:name w:val="2D1CA208152B4AAF9FBF0DA3194CFE30"/>
  </w:style>
  <w:style w:type="paragraph" w:customStyle="1" w:styleId="14D2A146478B4F02A09A794909E47775">
    <w:name w:val="14D2A146478B4F02A09A794909E47775"/>
  </w:style>
  <w:style w:type="paragraph" w:customStyle="1" w:styleId="0AFF0857D2EA43B8A68E865E9E2C1EDB">
    <w:name w:val="0AFF0857D2EA43B8A68E865E9E2C1EDB"/>
  </w:style>
  <w:style w:type="paragraph" w:customStyle="1" w:styleId="1E8217ACBD844759B64C1E124438CB69">
    <w:name w:val="1E8217ACBD844759B64C1E124438CB69"/>
  </w:style>
  <w:style w:type="paragraph" w:customStyle="1" w:styleId="6E7D6D0FB07E45CD82986B8A54F74428">
    <w:name w:val="6E7D6D0FB07E45CD82986B8A54F74428"/>
  </w:style>
  <w:style w:type="paragraph" w:customStyle="1" w:styleId="CAACB1EEE6B64592B8DB174E2BE5E21B">
    <w:name w:val="CAACB1EEE6B64592B8DB174E2BE5E21B"/>
  </w:style>
  <w:style w:type="paragraph" w:customStyle="1" w:styleId="EFC89F260DD24936896DB8AF46252264">
    <w:name w:val="EFC89F260DD24936896DB8AF46252264"/>
  </w:style>
  <w:style w:type="paragraph" w:customStyle="1" w:styleId="A6F2C069A21E40B7A2EDC365F75F9365">
    <w:name w:val="A6F2C069A21E40B7A2EDC365F75F9365"/>
  </w:style>
  <w:style w:type="paragraph" w:customStyle="1" w:styleId="CDF5C347AF7B4494A9BDC0F5DC40496E">
    <w:name w:val="CDF5C347AF7B4494A9BDC0F5DC40496E"/>
  </w:style>
  <w:style w:type="paragraph" w:customStyle="1" w:styleId="643BC5A608DB4DE5A154F79F0AF9FE8C">
    <w:name w:val="643BC5A608DB4DE5A154F79F0AF9FE8C"/>
  </w:style>
  <w:style w:type="paragraph" w:customStyle="1" w:styleId="0BFEC28E37174BAA9E814D2A16CE3EE1">
    <w:name w:val="0BFEC28E37174BAA9E814D2A16CE3EE1"/>
  </w:style>
  <w:style w:type="paragraph" w:customStyle="1" w:styleId="D20CFF253D154C52ACF6DD1C4A7AC45F">
    <w:name w:val="D20CFF253D154C52ACF6DD1C4A7AC45F"/>
  </w:style>
  <w:style w:type="paragraph" w:customStyle="1" w:styleId="1926E13B07984AEEBB1765BEDE0D57D8">
    <w:name w:val="1926E13B07984AEEBB1765BEDE0D57D8"/>
  </w:style>
  <w:style w:type="paragraph" w:customStyle="1" w:styleId="58ACD82A72DF438E816CC0C1D75EF09D">
    <w:name w:val="58ACD82A72DF438E816CC0C1D75EF09D"/>
  </w:style>
  <w:style w:type="paragraph" w:customStyle="1" w:styleId="EFBC4E91350B49C19B3828E68C36B436">
    <w:name w:val="EFBC4E91350B49C19B3828E68C36B436"/>
  </w:style>
  <w:style w:type="paragraph" w:customStyle="1" w:styleId="54D89A61BE664352B72950524015D098">
    <w:name w:val="54D89A61BE664352B72950524015D098"/>
  </w:style>
  <w:style w:type="paragraph" w:customStyle="1" w:styleId="AE69CACD79214F0CBAF3670FB1116AB9">
    <w:name w:val="AE69CACD79214F0CBAF3670FB1116AB9"/>
  </w:style>
  <w:style w:type="paragraph" w:customStyle="1" w:styleId="502A05BF32A44222B707E9D4BF9F678E">
    <w:name w:val="502A05BF32A44222B707E9D4BF9F678E"/>
  </w:style>
  <w:style w:type="paragraph" w:customStyle="1" w:styleId="3666803A65C34E14A8109CF088BF1109">
    <w:name w:val="3666803A65C34E14A8109CF088BF1109"/>
  </w:style>
  <w:style w:type="paragraph" w:customStyle="1" w:styleId="B440D06E85AB41399C18787C42476065">
    <w:name w:val="B440D06E85AB41399C18787C42476065"/>
  </w:style>
  <w:style w:type="paragraph" w:customStyle="1" w:styleId="FE439E3DBEE14C9C917DB61FA6FADEBC">
    <w:name w:val="FE439E3DBEE14C9C917DB61FA6FADEBC"/>
  </w:style>
  <w:style w:type="paragraph" w:customStyle="1" w:styleId="4C7A2C01744E440DB04880F4451BEBBC">
    <w:name w:val="4C7A2C01744E440DB04880F4451BEBBC"/>
  </w:style>
  <w:style w:type="paragraph" w:customStyle="1" w:styleId="D48C5A6DBB364D9FADD752AC5CE6A9F5">
    <w:name w:val="D48C5A6DBB364D9FADD752AC5CE6A9F5"/>
  </w:style>
  <w:style w:type="paragraph" w:customStyle="1" w:styleId="866E5DD32F89473E9EB29F4701FEF689">
    <w:name w:val="866E5DD32F89473E9EB29F4701FEF689"/>
  </w:style>
  <w:style w:type="paragraph" w:customStyle="1" w:styleId="30A89874B02B480A8EB95B321ED3F242">
    <w:name w:val="30A89874B02B480A8EB95B321ED3F242"/>
  </w:style>
  <w:style w:type="paragraph" w:customStyle="1" w:styleId="B3578560A6314C989A4F4D3D86B090F7">
    <w:name w:val="B3578560A6314C989A4F4D3D86B090F7"/>
  </w:style>
  <w:style w:type="paragraph" w:customStyle="1" w:styleId="0EE0514F5FCE4DA18795E8E62D6382C6">
    <w:name w:val="0EE0514F5FCE4DA18795E8E62D6382C6"/>
  </w:style>
  <w:style w:type="paragraph" w:customStyle="1" w:styleId="4D42499D884A432D934F57D01D4C4AE3">
    <w:name w:val="4D42499D884A432D934F57D01D4C4AE3"/>
  </w:style>
  <w:style w:type="paragraph" w:customStyle="1" w:styleId="5F8AD6B28E0A4396A59CE9F27040E8E6">
    <w:name w:val="5F8AD6B28E0A4396A59CE9F27040E8E6"/>
  </w:style>
  <w:style w:type="paragraph" w:customStyle="1" w:styleId="CD010603965844CFA84FA45538082917">
    <w:name w:val="CD010603965844CFA84FA45538082917"/>
  </w:style>
  <w:style w:type="paragraph" w:customStyle="1" w:styleId="88E1F9C37CCD4BFFBECC3CA9C1367F9C">
    <w:name w:val="88E1F9C37CCD4BFFBECC3CA9C1367F9C"/>
  </w:style>
  <w:style w:type="paragraph" w:customStyle="1" w:styleId="F04582DA712645E6AC937F13AE9812B5">
    <w:name w:val="F04582DA712645E6AC937F13AE9812B5"/>
  </w:style>
  <w:style w:type="paragraph" w:customStyle="1" w:styleId="6EBA2286C17B418697F2D0B3E2BC4099">
    <w:name w:val="6EBA2286C17B418697F2D0B3E2BC4099"/>
  </w:style>
  <w:style w:type="paragraph" w:customStyle="1" w:styleId="C9E5F31475034DB396F35061157AFB17">
    <w:name w:val="C9E5F31475034DB396F35061157AFB17"/>
  </w:style>
  <w:style w:type="paragraph" w:customStyle="1" w:styleId="F84E5BFD17294599A0B62D5432882BA9">
    <w:name w:val="F84E5BFD17294599A0B62D5432882BA9"/>
  </w:style>
  <w:style w:type="paragraph" w:customStyle="1" w:styleId="CA9123B8B6E74B70BA76DFFDFB6280E3">
    <w:name w:val="CA9123B8B6E74B70BA76DFFDFB6280E3"/>
  </w:style>
  <w:style w:type="paragraph" w:customStyle="1" w:styleId="7BC490FF776442D39174B15BC9B834EA">
    <w:name w:val="7BC490FF776442D39174B15BC9B834EA"/>
  </w:style>
  <w:style w:type="paragraph" w:customStyle="1" w:styleId="684C99CDE8EF4DA5B997393315B39BCA">
    <w:name w:val="684C99CDE8EF4DA5B997393315B39BCA"/>
  </w:style>
  <w:style w:type="paragraph" w:customStyle="1" w:styleId="01C37551820E4D8BB022C6E75019D536">
    <w:name w:val="01C37551820E4D8BB022C6E75019D536"/>
  </w:style>
  <w:style w:type="paragraph" w:customStyle="1" w:styleId="48993CCBE35046A1AD53C52593F27827">
    <w:name w:val="48993CCBE35046A1AD53C52593F27827"/>
  </w:style>
  <w:style w:type="paragraph" w:customStyle="1" w:styleId="9552744CBF964EDA8BD73D46E1B7742F">
    <w:name w:val="9552744CBF964EDA8BD73D46E1B7742F"/>
  </w:style>
  <w:style w:type="paragraph" w:customStyle="1" w:styleId="B3EE2AE3330B431F91678D7F9A64BD4A">
    <w:name w:val="B3EE2AE3330B431F91678D7F9A64BD4A"/>
  </w:style>
  <w:style w:type="paragraph" w:customStyle="1" w:styleId="4533461808374462B4BF50B580675416">
    <w:name w:val="4533461808374462B4BF50B580675416"/>
  </w:style>
  <w:style w:type="paragraph" w:customStyle="1" w:styleId="0DF1E7BFEBC747E998997030319D7841">
    <w:name w:val="0DF1E7BFEBC747E998997030319D7841"/>
  </w:style>
  <w:style w:type="paragraph" w:customStyle="1" w:styleId="6D251E6B215B43D6876EAED78437C13C">
    <w:name w:val="6D251E6B215B43D6876EAED78437C13C"/>
  </w:style>
  <w:style w:type="paragraph" w:customStyle="1" w:styleId="B665631BB35A4419A52FB0A4DD3B3CA6">
    <w:name w:val="B665631BB35A4419A52FB0A4DD3B3CA6"/>
  </w:style>
  <w:style w:type="paragraph" w:customStyle="1" w:styleId="20071CCC7E7D4889A198D2F06CB358B9">
    <w:name w:val="20071CCC7E7D4889A198D2F06CB358B9"/>
  </w:style>
  <w:style w:type="paragraph" w:customStyle="1" w:styleId="174FF22B61AA4EBD88DD9F208AC32525">
    <w:name w:val="174FF22B61AA4EBD88DD9F208AC32525"/>
  </w:style>
  <w:style w:type="paragraph" w:customStyle="1" w:styleId="E18824B4321A409DB55E861A4AC94281">
    <w:name w:val="E18824B4321A409DB55E861A4AC94281"/>
  </w:style>
  <w:style w:type="paragraph" w:customStyle="1" w:styleId="D7EB93E05C8D4261881F6F22819ACD80">
    <w:name w:val="D7EB93E05C8D4261881F6F22819ACD80"/>
  </w:style>
  <w:style w:type="paragraph" w:customStyle="1" w:styleId="D4D40761ABE646F590378352E7DD2E23">
    <w:name w:val="D4D40761ABE646F590378352E7DD2E23"/>
  </w:style>
  <w:style w:type="paragraph" w:customStyle="1" w:styleId="93FF4A9246D642E7A425CAFA6C924AA4">
    <w:name w:val="93FF4A9246D642E7A425CAFA6C924AA4"/>
  </w:style>
  <w:style w:type="paragraph" w:customStyle="1" w:styleId="16CD07262FF0465A95D94058D27C66E8">
    <w:name w:val="16CD07262FF0465A95D94058D27C66E8"/>
  </w:style>
  <w:style w:type="paragraph" w:customStyle="1" w:styleId="C6D19C0DFCD04071874112C8BED9AA8C">
    <w:name w:val="C6D19C0DFCD04071874112C8BED9AA8C"/>
  </w:style>
  <w:style w:type="paragraph" w:customStyle="1" w:styleId="976C0017791D4A1C87ECB2DEA9BCA1C6">
    <w:name w:val="976C0017791D4A1C87ECB2DEA9BCA1C6"/>
  </w:style>
  <w:style w:type="paragraph" w:customStyle="1" w:styleId="F24F2F8E58C047A3898ED32BA3364292">
    <w:name w:val="F24F2F8E58C047A3898ED32BA3364292"/>
  </w:style>
  <w:style w:type="paragraph" w:customStyle="1" w:styleId="1E89115227884131BF044D31E1DB66B9">
    <w:name w:val="1E89115227884131BF044D31E1DB66B9"/>
  </w:style>
  <w:style w:type="paragraph" w:customStyle="1" w:styleId="70E065A208CF44C2AE9A71932BFE71C8">
    <w:name w:val="70E065A208CF44C2AE9A71932BFE71C8"/>
  </w:style>
  <w:style w:type="paragraph" w:customStyle="1" w:styleId="C66066AD31094CF196CFD758A2EAB973">
    <w:name w:val="C66066AD31094CF196CFD758A2EAB973"/>
  </w:style>
  <w:style w:type="paragraph" w:customStyle="1" w:styleId="FE80A81CBCF1485691DB9F6C40766BA5">
    <w:name w:val="FE80A81CBCF1485691DB9F6C40766BA5"/>
  </w:style>
  <w:style w:type="paragraph" w:customStyle="1" w:styleId="070D0E38E1CB4B6FBA3D5C76A3EBB558">
    <w:name w:val="070D0E38E1CB4B6FBA3D5C76A3EBB558"/>
  </w:style>
  <w:style w:type="paragraph" w:customStyle="1" w:styleId="83F3A8EE302A4D9F8033714989EA9AF5">
    <w:name w:val="83F3A8EE302A4D9F8033714989EA9AF5"/>
  </w:style>
  <w:style w:type="paragraph" w:customStyle="1" w:styleId="58C6D1C4052F4D0899330CED684DE834">
    <w:name w:val="58C6D1C4052F4D0899330CED684DE834"/>
  </w:style>
  <w:style w:type="paragraph" w:customStyle="1" w:styleId="74E85F152A69498AB6AF7C10D8EFD3FD">
    <w:name w:val="74E85F152A69498AB6AF7C10D8EFD3FD"/>
  </w:style>
  <w:style w:type="paragraph" w:customStyle="1" w:styleId="E13B170694CC4A0792E60FC630C59A2E">
    <w:name w:val="E13B170694CC4A0792E60FC630C59A2E"/>
  </w:style>
  <w:style w:type="paragraph" w:customStyle="1" w:styleId="6024FEC4ADF547EEB1D012168B307271">
    <w:name w:val="6024FEC4ADF547EEB1D012168B307271"/>
  </w:style>
  <w:style w:type="paragraph" w:customStyle="1" w:styleId="507F025DD7A742468C657DD9DAD4F3CD">
    <w:name w:val="507F025DD7A742468C657DD9DAD4F3CD"/>
  </w:style>
  <w:style w:type="paragraph" w:customStyle="1" w:styleId="B8019FF0F7FA43DFBA0E83F8E7DEE48E">
    <w:name w:val="B8019FF0F7FA43DFBA0E83F8E7DEE48E"/>
  </w:style>
  <w:style w:type="paragraph" w:customStyle="1" w:styleId="07712DFAE5474E6BBB072DAB3A53BB63">
    <w:name w:val="07712DFAE5474E6BBB072DAB3A53BB63"/>
  </w:style>
  <w:style w:type="paragraph" w:customStyle="1" w:styleId="88828C5856BB48D6ABA9A808E53F58D1">
    <w:name w:val="88828C5856BB48D6ABA9A808E53F58D1"/>
  </w:style>
  <w:style w:type="paragraph" w:customStyle="1" w:styleId="C73CD0236ADA4655AC986A623ABE4D59">
    <w:name w:val="C73CD0236ADA4655AC986A623ABE4D59"/>
  </w:style>
  <w:style w:type="paragraph" w:customStyle="1" w:styleId="5B6AF8372A8D496F9178A49BCF63C3C4">
    <w:name w:val="5B6AF8372A8D496F9178A49BCF63C3C4"/>
  </w:style>
  <w:style w:type="paragraph" w:customStyle="1" w:styleId="EF9FEC050E9F456F8917A32C090E6934">
    <w:name w:val="EF9FEC050E9F456F8917A32C090E6934"/>
    <w:rsid w:val="005915EB"/>
  </w:style>
  <w:style w:type="paragraph" w:customStyle="1" w:styleId="0FF5611465994F7A99363EEA688C98F9">
    <w:name w:val="0FF5611465994F7A99363EEA688C98F9"/>
    <w:rsid w:val="005915EB"/>
  </w:style>
  <w:style w:type="paragraph" w:customStyle="1" w:styleId="007EE3E906DB42699EAD18F93009062F">
    <w:name w:val="007EE3E906DB42699EAD18F93009062F"/>
    <w:rsid w:val="005915EB"/>
  </w:style>
  <w:style w:type="paragraph" w:customStyle="1" w:styleId="922177230DC143B79211C7153F61000F">
    <w:name w:val="922177230DC143B79211C7153F61000F"/>
    <w:rsid w:val="005915EB"/>
  </w:style>
  <w:style w:type="paragraph" w:customStyle="1" w:styleId="46704F018BCB4C768F884FDF6C414EA0">
    <w:name w:val="46704F018BCB4C768F884FDF6C414EA0"/>
    <w:rsid w:val="005915EB"/>
  </w:style>
  <w:style w:type="paragraph" w:customStyle="1" w:styleId="F15311AE9AC74524BE718DE0A6ED06B1">
    <w:name w:val="F15311AE9AC74524BE718DE0A6ED06B1"/>
    <w:rsid w:val="005915EB"/>
  </w:style>
  <w:style w:type="paragraph" w:customStyle="1" w:styleId="095DC2B499B047988733F12CE748588C">
    <w:name w:val="095DC2B499B047988733F12CE748588C"/>
    <w:rsid w:val="005915EB"/>
  </w:style>
  <w:style w:type="paragraph" w:customStyle="1" w:styleId="98F93CBAE7AF4EDCB824E86CC6045978">
    <w:name w:val="98F93CBAE7AF4EDCB824E86CC6045978"/>
    <w:rsid w:val="005915EB"/>
  </w:style>
  <w:style w:type="paragraph" w:customStyle="1" w:styleId="2EFBBAC0D4774EDD86E01C7CDCD5E990">
    <w:name w:val="2EFBBAC0D4774EDD86E01C7CDCD5E990"/>
    <w:rsid w:val="005915EB"/>
  </w:style>
  <w:style w:type="paragraph" w:customStyle="1" w:styleId="523A01A7A9214A7AB17F90E1CE60E949">
    <w:name w:val="523A01A7A9214A7AB17F90E1CE60E949"/>
    <w:rsid w:val="005915EB"/>
  </w:style>
  <w:style w:type="paragraph" w:customStyle="1" w:styleId="80799481D3F4452AB42C6878C685508A">
    <w:name w:val="80799481D3F4452AB42C6878C685508A"/>
    <w:rsid w:val="000262C7"/>
  </w:style>
  <w:style w:type="paragraph" w:customStyle="1" w:styleId="A0EF898C63FD40598472FADFDC92583E">
    <w:name w:val="A0EF898C63FD40598472FADFDC92583E"/>
    <w:rsid w:val="00656294"/>
  </w:style>
  <w:style w:type="paragraph" w:customStyle="1" w:styleId="E73BBD615E8846649C9A15BE0EDF3040">
    <w:name w:val="E73BBD615E8846649C9A15BE0EDF3040"/>
    <w:rsid w:val="00656294"/>
  </w:style>
  <w:style w:type="paragraph" w:customStyle="1" w:styleId="DB0A557D79E64CC4BFABFC9EDD4CCAF3">
    <w:name w:val="DB0A557D79E64CC4BFABFC9EDD4CCAF3"/>
    <w:rsid w:val="00656294"/>
  </w:style>
  <w:style w:type="paragraph" w:customStyle="1" w:styleId="F729E4DF5C4B4F00ADA597810B4003E2">
    <w:name w:val="F729E4DF5C4B4F00ADA597810B4003E2"/>
    <w:rsid w:val="00656294"/>
  </w:style>
  <w:style w:type="paragraph" w:customStyle="1" w:styleId="0724C0264F1B41B0A37A4486485C31EA">
    <w:name w:val="0724C0264F1B41B0A37A4486485C31EA"/>
    <w:rsid w:val="00656294"/>
  </w:style>
  <w:style w:type="paragraph" w:customStyle="1" w:styleId="0B6BB9A036B0413B929FC2767F6B0BDA">
    <w:name w:val="0B6BB9A036B0413B929FC2767F6B0BDA"/>
    <w:rsid w:val="00656294"/>
  </w:style>
  <w:style w:type="paragraph" w:customStyle="1" w:styleId="4B01D5B3F2104C53BBB5CE071E0793F2">
    <w:name w:val="4B01D5B3F2104C53BBB5CE071E0793F2"/>
    <w:rsid w:val="00656294"/>
  </w:style>
  <w:style w:type="paragraph" w:customStyle="1" w:styleId="EB0884EA046D40F9B1301E9E4D4FA2B4">
    <w:name w:val="EB0884EA046D40F9B1301E9E4D4FA2B4"/>
    <w:rsid w:val="00656294"/>
  </w:style>
  <w:style w:type="paragraph" w:customStyle="1" w:styleId="E558F6A7CA4C412792655834BE530170">
    <w:name w:val="E558F6A7CA4C412792655834BE530170"/>
    <w:rsid w:val="003A1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862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Michelle Mao</dc:creator>
  <cp:lastModifiedBy>Mao, Michelle</cp:lastModifiedBy>
  <cp:revision>42</cp:revision>
  <cp:lastPrinted>2016-10-29T16:07:00Z</cp:lastPrinted>
  <dcterms:created xsi:type="dcterms:W3CDTF">2016-10-29T16:06:00Z</dcterms:created>
  <dcterms:modified xsi:type="dcterms:W3CDTF">2020-05-13T19:48:00Z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